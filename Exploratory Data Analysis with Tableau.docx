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554A" w:rsidRPr="008B5277" w:rsidRDefault="002554CD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8B5277">
        <w:rPr>
          <w:noProof/>
        </w:rPr>
        <w:drawing>
          <wp:inline distT="0" distB="0" distL="0" distR="0" wp14:anchorId="0446AF6B" wp14:editId="26C45C9C">
            <wp:extent cx="6372225" cy="4248150"/>
            <wp:effectExtent l="0" t="0" r="9525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248150"/>
                    </a:xfrm>
                    <a:prstGeom prst="rect">
                      <a:avLst/>
                    </a:prstGeom>
                    <a:noFill/>
                    <a:ln w="254000" cap="rnd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p w:rsidR="00C6554A" w:rsidRPr="00FA277C" w:rsidRDefault="00FA277C" w:rsidP="00FA277C">
      <w:pPr>
        <w:pStyle w:val="Title"/>
        <w:rPr>
          <w:sz w:val="56"/>
          <w:szCs w:val="56"/>
        </w:rPr>
      </w:pPr>
      <w:r>
        <w:rPr>
          <w:sz w:val="56"/>
          <w:szCs w:val="56"/>
        </w:rPr>
        <w:t xml:space="preserve">Exploratory Data Analysis Using </w:t>
      </w:r>
      <w:r w:rsidR="00BB662C" w:rsidRPr="00FA277C">
        <w:rPr>
          <w:sz w:val="56"/>
          <w:szCs w:val="56"/>
        </w:rPr>
        <w:t>Tableau</w:t>
      </w:r>
    </w:p>
    <w:p w:rsidR="00C6554A" w:rsidRPr="00D5413C" w:rsidRDefault="00BB662C" w:rsidP="00C6554A">
      <w:pPr>
        <w:pStyle w:val="Subtitle"/>
      </w:pPr>
      <w:r>
        <w:t xml:space="preserve">Airbnb NYC 2019 </w:t>
      </w:r>
    </w:p>
    <w:p w:rsidR="00C6554A" w:rsidRDefault="00BB662C" w:rsidP="00C6554A">
      <w:pPr>
        <w:pStyle w:val="ContactInfo"/>
      </w:pPr>
      <w:r>
        <w:t>Divya Reddy</w:t>
      </w:r>
      <w:r w:rsidR="00C6554A">
        <w:t xml:space="preserve"> | </w:t>
      </w:r>
      <w:r>
        <w:t>Kaggle</w:t>
      </w:r>
      <w:r w:rsidR="00C6554A">
        <w:t xml:space="preserve"> |</w:t>
      </w:r>
      <w:r w:rsidR="00C6554A" w:rsidRPr="00D5413C">
        <w:t xml:space="preserve"> </w:t>
      </w:r>
      <w:r>
        <w:t>09/03/2019</w:t>
      </w:r>
      <w:r w:rsidR="00C6554A">
        <w:br w:type="page"/>
      </w:r>
    </w:p>
    <w:p w:rsidR="00C6554A" w:rsidRDefault="003F34AF" w:rsidP="00C6554A">
      <w:pPr>
        <w:pStyle w:val="Heading1"/>
      </w:pPr>
      <w:r>
        <w:lastRenderedPageBreak/>
        <w:t>Introduction</w:t>
      </w:r>
    </w:p>
    <w:p w:rsidR="00C6554A" w:rsidRDefault="003F34AF" w:rsidP="003F34AF">
      <w:pPr>
        <w:pStyle w:val="ListBullet"/>
        <w:numPr>
          <w:ilvl w:val="0"/>
          <w:numId w:val="0"/>
        </w:numPr>
      </w:pPr>
      <w:r>
        <w:t xml:space="preserve">This is a public dataset obtained from Kaggle - </w:t>
      </w:r>
      <w:hyperlink r:id="rId8" w:history="1">
        <w:r w:rsidRPr="003F34AF">
          <w:rPr>
            <w:color w:val="0000FF"/>
            <w:u w:val="single"/>
          </w:rPr>
          <w:t>https://www.kaggle.com/dgomonov/new-york-city-airbnb-open-data</w:t>
        </w:r>
      </w:hyperlink>
      <w:r>
        <w:t xml:space="preserve"> about </w:t>
      </w:r>
      <w:r w:rsidR="001E1F04">
        <w:t>Airbnb’s</w:t>
      </w:r>
      <w:r>
        <w:t xml:space="preserve"> in NYC. </w:t>
      </w:r>
    </w:p>
    <w:p w:rsidR="001E1F04" w:rsidRDefault="003F34AF" w:rsidP="00402B42">
      <w:pPr>
        <w:spacing w:before="0"/>
      </w:pPr>
      <w:r>
        <w:t xml:space="preserve">The dataset includes some information about the hosts, their availability, location and other metrics like price, number of reviews, type of room, etc. </w:t>
      </w:r>
      <w:r w:rsidR="00402B42">
        <w:t xml:space="preserve">The </w:t>
      </w:r>
      <w:r w:rsidR="00402B42" w:rsidRPr="00402B42">
        <w:t>total no of records</w:t>
      </w:r>
      <w:r w:rsidR="00402B42">
        <w:t xml:space="preserve"> in the dataset are 48895.</w:t>
      </w:r>
    </w:p>
    <w:p w:rsidR="00432B97" w:rsidRDefault="00432B97" w:rsidP="00402B42">
      <w:pPr>
        <w:spacing w:before="0"/>
      </w:pPr>
      <w:r>
        <w:t xml:space="preserve">Link to the Dashboards: </w:t>
      </w:r>
      <w:hyperlink r:id="rId9" w:anchor="!/" w:history="1">
        <w:r>
          <w:rPr>
            <w:rStyle w:val="Hyperlink"/>
          </w:rPr>
          <w:t>https://public.tableau.com/profile/divya.reddy7203#!/</w:t>
        </w:r>
      </w:hyperlink>
      <w:bookmarkStart w:id="5" w:name="_GoBack"/>
      <w:bookmarkEnd w:id="5"/>
    </w:p>
    <w:p w:rsidR="002C74C0" w:rsidRDefault="003F34AF" w:rsidP="001E1F04">
      <w:pPr>
        <w:pStyle w:val="Heading1"/>
        <w:spacing w:before="0"/>
      </w:pPr>
      <w:r w:rsidRPr="001E1F04">
        <w:rPr>
          <w:szCs w:val="32"/>
        </w:rPr>
        <w:t>Metadata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5"/>
        <w:gridCol w:w="4050"/>
      </w:tblGrid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pPr>
              <w:rPr>
                <w:b/>
              </w:rPr>
            </w:pPr>
            <w:r>
              <w:rPr>
                <w:b/>
              </w:rPr>
              <w:t>Column Name</w:t>
            </w:r>
          </w:p>
        </w:tc>
        <w:tc>
          <w:tcPr>
            <w:tcW w:w="4050" w:type="dxa"/>
          </w:tcPr>
          <w:p w:rsidR="00402B42" w:rsidRPr="00402B42" w:rsidRDefault="00402B42" w:rsidP="00702725">
            <w:pPr>
              <w:rPr>
                <w:b/>
              </w:rPr>
            </w:pPr>
            <w:r w:rsidRPr="00402B42">
              <w:rPr>
                <w:b/>
              </w:rPr>
              <w:t>Explanation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Id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Listing Id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702725">
            <w:r w:rsidRPr="00402B42">
              <w:t>Name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Name of the listing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Host_Id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Host Id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Host_Name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Name of the host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Neighbourhood_Group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location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Neighbourhood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Area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Latitude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latitude coordinates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Longitude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Longitude coordinates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Room Type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Listing space type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Price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In dollars (USD)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Minimum_Nights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Minimum number of nights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Number_Of_Reviews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Number of reviews received per month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Last_Review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Date of last review</w:t>
            </w:r>
          </w:p>
        </w:tc>
      </w:tr>
      <w:tr w:rsidR="00402B42" w:rsidRPr="00402B42" w:rsidTr="00402B42"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Availiability_365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Number of days available when booking</w:t>
            </w:r>
          </w:p>
        </w:tc>
      </w:tr>
      <w:tr w:rsidR="00402B42" w:rsidRPr="00402B42" w:rsidTr="00402B42">
        <w:trPr>
          <w:trHeight w:val="305"/>
        </w:trPr>
        <w:tc>
          <w:tcPr>
            <w:tcW w:w="3595" w:type="dxa"/>
          </w:tcPr>
          <w:p w:rsidR="00402B42" w:rsidRPr="00402B42" w:rsidRDefault="00402B42" w:rsidP="00402B42">
            <w:r w:rsidRPr="00402B42">
              <w:t xml:space="preserve">Calculated_Host_listings_Count  </w:t>
            </w:r>
          </w:p>
        </w:tc>
        <w:tc>
          <w:tcPr>
            <w:tcW w:w="4050" w:type="dxa"/>
          </w:tcPr>
          <w:p w:rsidR="00402B42" w:rsidRPr="00402B42" w:rsidRDefault="00402B42" w:rsidP="00702725">
            <w:r w:rsidRPr="00402B42">
              <w:t>Amount of listings per host</w:t>
            </w:r>
          </w:p>
        </w:tc>
      </w:tr>
    </w:tbl>
    <w:p w:rsidR="00402B42" w:rsidRDefault="00402B42" w:rsidP="00402B42">
      <w:pPr>
        <w:pStyle w:val="Heading1"/>
        <w:spacing w:before="0" w:line="240" w:lineRule="auto"/>
        <w:rPr>
          <w:szCs w:val="32"/>
        </w:rPr>
      </w:pPr>
    </w:p>
    <w:p w:rsidR="00CD6FF0" w:rsidRDefault="00402B42" w:rsidP="00402B42">
      <w:pPr>
        <w:pStyle w:val="Heading1"/>
        <w:spacing w:before="0" w:line="240" w:lineRule="auto"/>
      </w:pPr>
      <w:r w:rsidRPr="00402B42">
        <w:rPr>
          <w:szCs w:val="32"/>
        </w:rPr>
        <w:t>Summary of Data</w:t>
      </w:r>
    </w:p>
    <w:p w:rsidR="003F34AF" w:rsidRDefault="00B2582C">
      <w:r>
        <w:rPr>
          <w:noProof/>
        </w:rPr>
        <w:drawing>
          <wp:inline distT="0" distB="0" distL="0" distR="0" wp14:anchorId="70CE810F" wp14:editId="77A18288">
            <wp:extent cx="4225854" cy="275463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6131" cy="285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2C" w:rsidRDefault="00B2582C">
      <w:r>
        <w:rPr>
          <w:noProof/>
        </w:rPr>
        <w:lastRenderedPageBreak/>
        <w:drawing>
          <wp:inline distT="0" distB="0" distL="0" distR="0" wp14:anchorId="18BAE38D" wp14:editId="5471FEBE">
            <wp:extent cx="5486400" cy="42437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2C" w:rsidRDefault="00B2582C">
      <w:r>
        <w:rPr>
          <w:noProof/>
        </w:rPr>
        <w:drawing>
          <wp:inline distT="0" distB="0" distL="0" distR="0" wp14:anchorId="6617A61C" wp14:editId="687E1D24">
            <wp:extent cx="5486400" cy="3557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2C" w:rsidRDefault="00B2582C">
      <w:r>
        <w:rPr>
          <w:noProof/>
        </w:rPr>
        <w:lastRenderedPageBreak/>
        <w:drawing>
          <wp:inline distT="0" distB="0" distL="0" distR="0" wp14:anchorId="4055D2CE" wp14:editId="43880D1F">
            <wp:extent cx="5486400" cy="3608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2C" w:rsidRDefault="00B2582C">
      <w:r>
        <w:rPr>
          <w:noProof/>
        </w:rPr>
        <w:drawing>
          <wp:inline distT="0" distB="0" distL="0" distR="0" wp14:anchorId="5DE101CB" wp14:editId="7A68F864">
            <wp:extent cx="5486400" cy="3970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40" w:rsidRDefault="00AB3640"/>
    <w:p w:rsidR="00AB3640" w:rsidRDefault="00AB3640" w:rsidP="00AB3640">
      <w:pPr>
        <w:pStyle w:val="Heading1"/>
        <w:spacing w:before="0"/>
      </w:pPr>
      <w:r w:rsidRPr="00AB3640">
        <w:rPr>
          <w:szCs w:val="32"/>
        </w:rPr>
        <w:lastRenderedPageBreak/>
        <w:t>Sample</w:t>
      </w:r>
      <w:r>
        <w:t xml:space="preserve"> Data</w:t>
      </w:r>
    </w:p>
    <w:p w:rsidR="00AB3640" w:rsidRDefault="00AB3640">
      <w:r>
        <w:rPr>
          <w:noProof/>
        </w:rPr>
        <w:drawing>
          <wp:inline distT="0" distB="0" distL="0" distR="0" wp14:anchorId="71026130" wp14:editId="54DD8727">
            <wp:extent cx="6618630" cy="1154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8857" cy="11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40" w:rsidRPr="00AB3640" w:rsidRDefault="00AB3640" w:rsidP="00AB3640">
      <w:pPr>
        <w:pStyle w:val="Heading1"/>
        <w:spacing w:before="0"/>
        <w:rPr>
          <w:szCs w:val="32"/>
        </w:rPr>
      </w:pPr>
    </w:p>
    <w:p w:rsidR="00AB3640" w:rsidRDefault="00AB3640" w:rsidP="00AB3640">
      <w:pPr>
        <w:pStyle w:val="Heading1"/>
        <w:spacing w:before="0"/>
        <w:rPr>
          <w:szCs w:val="32"/>
        </w:rPr>
      </w:pPr>
      <w:r w:rsidRPr="00AB3640">
        <w:rPr>
          <w:szCs w:val="32"/>
        </w:rPr>
        <w:t xml:space="preserve">Tableau Visualizations </w:t>
      </w:r>
    </w:p>
    <w:p w:rsidR="008001D9" w:rsidRPr="008001D9" w:rsidRDefault="008001D9" w:rsidP="008001D9">
      <w:r>
        <w:t>The below two visualizations show which neighbourhood groups have the highest listings and their distribution. Manhattan and Brooklyn have the most listings compared to Queens, Bronx and Staten Island</w:t>
      </w:r>
    </w:p>
    <w:p w:rsidR="00002C18" w:rsidRDefault="008001D9" w:rsidP="00002C18">
      <w:r>
        <w:rPr>
          <w:noProof/>
        </w:rPr>
        <w:drawing>
          <wp:inline distT="0" distB="0" distL="0" distR="0" wp14:anchorId="651A4F4E" wp14:editId="2358171A">
            <wp:extent cx="7242460" cy="42824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44302" cy="42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1D9" w:rsidRDefault="00BA2CFB" w:rsidP="00002C18">
      <w:r>
        <w:rPr>
          <w:noProof/>
        </w:rPr>
        <w:lastRenderedPageBreak/>
        <w:drawing>
          <wp:inline distT="0" distB="0" distL="0" distR="0" wp14:anchorId="44F8B357" wp14:editId="5A9EE250">
            <wp:extent cx="6858000" cy="40506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9A" w:rsidRDefault="008001D9" w:rsidP="0034069A">
      <w:pPr>
        <w:rPr>
          <w:noProof/>
        </w:rPr>
      </w:pPr>
      <w:r>
        <w:rPr>
          <w:noProof/>
        </w:rPr>
        <w:t>The below vizualization shows neighbourhoods with</w:t>
      </w:r>
      <w:r w:rsidR="00BA2CFB">
        <w:rPr>
          <w:noProof/>
        </w:rPr>
        <w:t xml:space="preserve"> highest listings</w:t>
      </w:r>
    </w:p>
    <w:p w:rsidR="00BA2CFB" w:rsidRDefault="00BA2CFB" w:rsidP="0034069A">
      <w:r>
        <w:rPr>
          <w:noProof/>
        </w:rPr>
        <w:drawing>
          <wp:inline distT="0" distB="0" distL="0" distR="0" wp14:anchorId="31C96CAC" wp14:editId="183CA150">
            <wp:extent cx="6858000" cy="4180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D3" w:rsidRDefault="0054663B" w:rsidP="0034069A">
      <w:pPr>
        <w:rPr>
          <w:noProof/>
        </w:rPr>
      </w:pPr>
      <w:r>
        <w:rPr>
          <w:noProof/>
        </w:rPr>
        <w:lastRenderedPageBreak/>
        <w:t>The below figure shows neighbourhoods that have an average price between $300 - $800</w:t>
      </w:r>
    </w:p>
    <w:p w:rsidR="00F56371" w:rsidRDefault="0054663B" w:rsidP="0034069A">
      <w:r>
        <w:rPr>
          <w:noProof/>
        </w:rPr>
        <w:drawing>
          <wp:inline distT="0" distB="0" distL="0" distR="0" wp14:anchorId="7E1B2300" wp14:editId="6602AFAC">
            <wp:extent cx="6858000" cy="48406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39" w:rsidRDefault="00205284" w:rsidP="0034069A">
      <w:r>
        <w:rPr>
          <w:noProof/>
        </w:rPr>
        <w:drawing>
          <wp:inline distT="0" distB="0" distL="0" distR="0" wp14:anchorId="6EC68A5E" wp14:editId="40488ADE">
            <wp:extent cx="5600700" cy="3517032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4879" cy="352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71" w:rsidRDefault="00F56371" w:rsidP="0034069A">
      <w:r>
        <w:lastRenderedPageBreak/>
        <w:t>The above graph shows the average price and standard deviation of price in different neighbourhood groups</w:t>
      </w:r>
    </w:p>
    <w:p w:rsidR="00F56371" w:rsidRDefault="00F56371" w:rsidP="0034069A">
      <w:pPr>
        <w:rPr>
          <w:noProof/>
        </w:rPr>
      </w:pPr>
    </w:p>
    <w:p w:rsidR="002A7A9C" w:rsidRDefault="00B2131F" w:rsidP="0034069A">
      <w:r>
        <w:rPr>
          <w:noProof/>
        </w:rPr>
        <w:drawing>
          <wp:inline distT="0" distB="0" distL="0" distR="0" wp14:anchorId="740CB921" wp14:editId="3F4FA885">
            <wp:extent cx="7086600" cy="50253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71" w:rsidRDefault="00F56371" w:rsidP="0034069A"/>
    <w:p w:rsidR="00F56371" w:rsidRDefault="00F56371" w:rsidP="0034069A">
      <w:r>
        <w:t>The above graph shows the average price and standard deviation of price segregated by type of listing(room type) and neighbourhood groups.</w:t>
      </w:r>
    </w:p>
    <w:p w:rsidR="00F56371" w:rsidRDefault="00F56371" w:rsidP="0034069A"/>
    <w:p w:rsidR="00F56371" w:rsidRDefault="00F56371" w:rsidP="0034069A"/>
    <w:p w:rsidR="00F56371" w:rsidRDefault="00F56371" w:rsidP="0034069A"/>
    <w:p w:rsidR="00F56371" w:rsidRDefault="00F56371" w:rsidP="0034069A"/>
    <w:p w:rsidR="00F56371" w:rsidRDefault="00F56371" w:rsidP="0034069A"/>
    <w:p w:rsidR="00F56371" w:rsidRDefault="00F56371" w:rsidP="0034069A"/>
    <w:p w:rsidR="00F56371" w:rsidRDefault="00F56371" w:rsidP="0034069A"/>
    <w:p w:rsidR="00F56371" w:rsidRDefault="00F56371" w:rsidP="0034069A">
      <w:r>
        <w:lastRenderedPageBreak/>
        <w:t>From the below visualization we can see that most listings have min nights between 1-7 days and 30 days</w:t>
      </w:r>
    </w:p>
    <w:p w:rsidR="005C3739" w:rsidRDefault="00AF6D41" w:rsidP="0034069A">
      <w:r>
        <w:rPr>
          <w:noProof/>
        </w:rPr>
        <w:drawing>
          <wp:inline distT="0" distB="0" distL="0" distR="0" wp14:anchorId="163E8479" wp14:editId="0F1FA10F">
            <wp:extent cx="6858000" cy="6522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75" w:rsidRDefault="00784875" w:rsidP="0034069A">
      <w:r>
        <w:rPr>
          <w:noProof/>
        </w:rPr>
        <w:lastRenderedPageBreak/>
        <w:drawing>
          <wp:inline distT="0" distB="0" distL="0" distR="0" wp14:anchorId="46793574" wp14:editId="786542C2">
            <wp:extent cx="6858000" cy="65366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75" w:rsidRDefault="00784875" w:rsidP="0034069A">
      <w:r>
        <w:rPr>
          <w:noProof/>
        </w:rPr>
        <w:lastRenderedPageBreak/>
        <w:drawing>
          <wp:inline distT="0" distB="0" distL="0" distR="0" wp14:anchorId="5CD52FD8" wp14:editId="3E2AA2C8">
            <wp:extent cx="6858000" cy="65284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75" w:rsidRDefault="00784875" w:rsidP="0034069A">
      <w:r>
        <w:rPr>
          <w:noProof/>
        </w:rPr>
        <w:lastRenderedPageBreak/>
        <w:drawing>
          <wp:inline distT="0" distB="0" distL="0" distR="0" wp14:anchorId="365D3D99" wp14:editId="5474EAC3">
            <wp:extent cx="6858000" cy="65366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75" w:rsidRDefault="00784875" w:rsidP="0034069A">
      <w:r>
        <w:rPr>
          <w:noProof/>
        </w:rPr>
        <w:lastRenderedPageBreak/>
        <w:drawing>
          <wp:inline distT="0" distB="0" distL="0" distR="0" wp14:anchorId="7C1EC13F" wp14:editId="4277C501">
            <wp:extent cx="6858000" cy="65284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FB" w:rsidRDefault="00C95CFB" w:rsidP="0034069A"/>
    <w:p w:rsidR="006D2021" w:rsidRDefault="00C53A92" w:rsidP="0034069A">
      <w:r>
        <w:rPr>
          <w:noProof/>
        </w:rPr>
        <w:lastRenderedPageBreak/>
        <w:drawing>
          <wp:inline distT="0" distB="0" distL="0" distR="0" wp14:anchorId="4C992D95" wp14:editId="107D6B94">
            <wp:extent cx="6858000" cy="65366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C0" w:rsidRDefault="004C15C0" w:rsidP="0034069A"/>
    <w:p w:rsidR="004C15C0" w:rsidRDefault="00D64730" w:rsidP="0034069A">
      <w:r>
        <w:rPr>
          <w:noProof/>
        </w:rPr>
        <w:lastRenderedPageBreak/>
        <w:drawing>
          <wp:inline distT="0" distB="0" distL="0" distR="0" wp14:anchorId="47309F39" wp14:editId="34649546">
            <wp:extent cx="6858000" cy="43135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730" w:rsidRDefault="003263DF" w:rsidP="0034069A">
      <w:r>
        <w:rPr>
          <w:noProof/>
        </w:rPr>
        <w:drawing>
          <wp:inline distT="0" distB="0" distL="0" distR="0" wp14:anchorId="48AC59CD" wp14:editId="04F02FF2">
            <wp:extent cx="6858000" cy="36360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DF" w:rsidRDefault="003263DF" w:rsidP="0034069A"/>
    <w:p w:rsidR="004E3ADE" w:rsidRDefault="004E3ADE" w:rsidP="0034069A"/>
    <w:p w:rsidR="004E3ADE" w:rsidRDefault="003263DF" w:rsidP="0034069A">
      <w:r>
        <w:rPr>
          <w:noProof/>
        </w:rPr>
        <w:lastRenderedPageBreak/>
        <w:drawing>
          <wp:inline distT="0" distB="0" distL="0" distR="0" wp14:anchorId="1A3FCD1F" wp14:editId="14CC4A29">
            <wp:extent cx="6858000" cy="43135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E3" w:rsidRDefault="00B91FE3" w:rsidP="0034069A"/>
    <w:p w:rsidR="00B91FE3" w:rsidRDefault="00B91FE3" w:rsidP="0034069A"/>
    <w:p w:rsidR="003263DF" w:rsidRDefault="003B1949" w:rsidP="0034069A">
      <w:r>
        <w:rPr>
          <w:noProof/>
        </w:rPr>
        <w:drawing>
          <wp:inline distT="0" distB="0" distL="0" distR="0" wp14:anchorId="29A4B593" wp14:editId="1FD284C3">
            <wp:extent cx="6858000" cy="22752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49" w:rsidRDefault="003B1949" w:rsidP="0034069A"/>
    <w:p w:rsidR="00511C0C" w:rsidRDefault="00511C0C" w:rsidP="0034069A"/>
    <w:p w:rsidR="00511C0C" w:rsidRDefault="00511C0C" w:rsidP="0034069A"/>
    <w:p w:rsidR="00511C0C" w:rsidRDefault="00511C0C" w:rsidP="0034069A"/>
    <w:p w:rsidR="006C184C" w:rsidRDefault="006C184C" w:rsidP="0034069A"/>
    <w:p w:rsidR="00B931D0" w:rsidRDefault="00B931D0" w:rsidP="0034069A"/>
    <w:p w:rsidR="00B67B52" w:rsidRDefault="00B67B52" w:rsidP="0034069A"/>
    <w:sectPr w:rsidR="00B67B52" w:rsidSect="00606117">
      <w:footerReference w:type="default" r:id="rId32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0E31" w:rsidRDefault="00090E31" w:rsidP="00C6554A">
      <w:pPr>
        <w:spacing w:before="0" w:after="0" w:line="240" w:lineRule="auto"/>
      </w:pPr>
      <w:r>
        <w:separator/>
      </w:r>
    </w:p>
  </w:endnote>
  <w:endnote w:type="continuationSeparator" w:id="0">
    <w:p w:rsidR="00090E31" w:rsidRDefault="00090E31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63EE" w:rsidRDefault="00ED7C4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432B97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0E31" w:rsidRDefault="00090E31" w:rsidP="00C6554A">
      <w:pPr>
        <w:spacing w:before="0" w:after="0" w:line="240" w:lineRule="auto"/>
      </w:pPr>
      <w:r>
        <w:separator/>
      </w:r>
    </w:p>
  </w:footnote>
  <w:footnote w:type="continuationSeparator" w:id="0">
    <w:p w:rsidR="00090E31" w:rsidRDefault="00090E31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B4453B8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2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62C"/>
    <w:rsid w:val="00002C18"/>
    <w:rsid w:val="000771F5"/>
    <w:rsid w:val="00090E31"/>
    <w:rsid w:val="000E5589"/>
    <w:rsid w:val="001E1F04"/>
    <w:rsid w:val="00205284"/>
    <w:rsid w:val="002554CD"/>
    <w:rsid w:val="00293B83"/>
    <w:rsid w:val="002A7A9C"/>
    <w:rsid w:val="002B4294"/>
    <w:rsid w:val="003263DF"/>
    <w:rsid w:val="00333D0D"/>
    <w:rsid w:val="0034069A"/>
    <w:rsid w:val="00340FB0"/>
    <w:rsid w:val="003B1949"/>
    <w:rsid w:val="003F34AF"/>
    <w:rsid w:val="00402B42"/>
    <w:rsid w:val="00432B97"/>
    <w:rsid w:val="004C049F"/>
    <w:rsid w:val="004C15C0"/>
    <w:rsid w:val="004E3ADE"/>
    <w:rsid w:val="005000E2"/>
    <w:rsid w:val="00511C0C"/>
    <w:rsid w:val="0054663B"/>
    <w:rsid w:val="005C3739"/>
    <w:rsid w:val="00606117"/>
    <w:rsid w:val="006A3CE7"/>
    <w:rsid w:val="006C184C"/>
    <w:rsid w:val="006D2021"/>
    <w:rsid w:val="00781153"/>
    <w:rsid w:val="00784875"/>
    <w:rsid w:val="007D0399"/>
    <w:rsid w:val="007D6F7F"/>
    <w:rsid w:val="008001D9"/>
    <w:rsid w:val="009834D3"/>
    <w:rsid w:val="00AB3640"/>
    <w:rsid w:val="00AF6D41"/>
    <w:rsid w:val="00B2131F"/>
    <w:rsid w:val="00B2582C"/>
    <w:rsid w:val="00B67B52"/>
    <w:rsid w:val="00B91FE3"/>
    <w:rsid w:val="00B931D0"/>
    <w:rsid w:val="00BA2CFB"/>
    <w:rsid w:val="00BB662C"/>
    <w:rsid w:val="00C53A92"/>
    <w:rsid w:val="00C6554A"/>
    <w:rsid w:val="00C95CFB"/>
    <w:rsid w:val="00CD6FF0"/>
    <w:rsid w:val="00D25F0C"/>
    <w:rsid w:val="00D64730"/>
    <w:rsid w:val="00DD2DE4"/>
    <w:rsid w:val="00E00BF0"/>
    <w:rsid w:val="00ED7C44"/>
    <w:rsid w:val="00F05FA8"/>
    <w:rsid w:val="00F10810"/>
    <w:rsid w:val="00F4713D"/>
    <w:rsid w:val="00F56371"/>
    <w:rsid w:val="00F706B9"/>
    <w:rsid w:val="00FA2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C0416DC-B17E-4C4E-A08A-CB283793F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table" w:styleId="TableGrid">
    <w:name w:val="Table Grid"/>
    <w:basedOn w:val="TableNormal"/>
    <w:uiPriority w:val="39"/>
    <w:rsid w:val="00402B4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dgomonov/new-york-city-airbnb-open-dat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public.tableau.com/profile/divya.reddy7203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reddy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photo.dotx</Template>
  <TotalTime>3212</TotalTime>
  <Pages>17</Pages>
  <Words>305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Reddy</dc:creator>
  <cp:keywords/>
  <dc:description/>
  <cp:lastModifiedBy>Divya Reddy</cp:lastModifiedBy>
  <cp:revision>39</cp:revision>
  <dcterms:created xsi:type="dcterms:W3CDTF">2019-09-03T22:52:00Z</dcterms:created>
  <dcterms:modified xsi:type="dcterms:W3CDTF">2019-09-06T04:38:00Z</dcterms:modified>
</cp:coreProperties>
</file>